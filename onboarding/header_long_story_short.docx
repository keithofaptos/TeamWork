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5209" w14:textId="77777777" w:rsidR="00AB69DD" w:rsidRDefault="00AB69DD"/>
    <w:sectPr w:rsidR="00AB69DD" w:rsidSect="00B314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AC7E" w14:textId="77777777" w:rsidR="00886933" w:rsidRDefault="00886933" w:rsidP="002510B2">
      <w:r>
        <w:separator/>
      </w:r>
    </w:p>
  </w:endnote>
  <w:endnote w:type="continuationSeparator" w:id="0">
    <w:p w14:paraId="7E83D11E" w14:textId="77777777" w:rsidR="00886933" w:rsidRDefault="00886933" w:rsidP="0025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705A" w14:textId="77777777" w:rsidR="002510B2" w:rsidRDefault="00251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6E7F" w14:textId="77777777" w:rsidR="002510B2" w:rsidRDefault="002510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B02A" w14:textId="77777777" w:rsidR="002510B2" w:rsidRDefault="0025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0758" w14:textId="77777777" w:rsidR="00886933" w:rsidRDefault="00886933" w:rsidP="002510B2">
      <w:r>
        <w:separator/>
      </w:r>
    </w:p>
  </w:footnote>
  <w:footnote w:type="continuationSeparator" w:id="0">
    <w:p w14:paraId="0355362E" w14:textId="77777777" w:rsidR="00886933" w:rsidRDefault="00886933" w:rsidP="00251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05EA" w14:textId="77777777" w:rsidR="002510B2" w:rsidRDefault="00251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C1C6" w14:textId="7D5C1A96" w:rsidR="002510B2" w:rsidRDefault="002510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74D923" wp14:editId="4F0DF403">
          <wp:simplePos x="0" y="0"/>
          <wp:positionH relativeFrom="column">
            <wp:posOffset>1582310</wp:posOffset>
          </wp:positionH>
          <wp:positionV relativeFrom="paragraph">
            <wp:posOffset>-344182</wp:posOffset>
          </wp:positionV>
          <wp:extent cx="2926080" cy="679627"/>
          <wp:effectExtent l="0" t="0" r="0" b="6350"/>
          <wp:wrapNone/>
          <wp:docPr id="662670401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670401" name="Picture 1" descr="A purple and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4855" cy="695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C70A" w14:textId="77777777" w:rsidR="002510B2" w:rsidRDefault="00251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2"/>
    <w:rsid w:val="00013E71"/>
    <w:rsid w:val="000825B2"/>
    <w:rsid w:val="002510B2"/>
    <w:rsid w:val="003C22C9"/>
    <w:rsid w:val="0061128C"/>
    <w:rsid w:val="00733AB7"/>
    <w:rsid w:val="00886933"/>
    <w:rsid w:val="00AB69DD"/>
    <w:rsid w:val="00B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EFCC8C"/>
  <w14:defaultImageDpi w14:val="300"/>
  <w15:chartTrackingRefBased/>
  <w15:docId w15:val="{F06A0046-CDCB-C747-9FB9-1D30816E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nerOrganicsTitles">
    <w:name w:val="Greener Organics Titles"/>
    <w:basedOn w:val="Title"/>
    <w:next w:val="Normal"/>
    <w:link w:val="GreenerOrganicsTitlesChar"/>
    <w:qFormat/>
    <w:rsid w:val="0061128C"/>
    <w:rPr>
      <w:rFonts w:ascii="Open Sans Light" w:hAnsi="Open Sans Light"/>
      <w:color w:val="82A928"/>
      <w:sz w:val="48"/>
    </w:rPr>
  </w:style>
  <w:style w:type="character" w:customStyle="1" w:styleId="GreenerOrganicsTitlesChar">
    <w:name w:val="Greener Organics Titles Char"/>
    <w:basedOn w:val="TitleChar"/>
    <w:link w:val="GreenerOrganicsTitles"/>
    <w:rsid w:val="0061128C"/>
    <w:rPr>
      <w:rFonts w:ascii="Open Sans Light" w:eastAsiaTheme="majorEastAsia" w:hAnsi="Open Sans Light" w:cstheme="majorBidi"/>
      <w:color w:val="82A928"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11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51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B2"/>
  </w:style>
  <w:style w:type="paragraph" w:styleId="Footer">
    <w:name w:val="footer"/>
    <w:basedOn w:val="Normal"/>
    <w:link w:val="FooterChar"/>
    <w:uiPriority w:val="99"/>
    <w:unhideWhenUsed/>
    <w:rsid w:val="00251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header_long_story_short.docx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dc112</dc:creator>
  <cp:keywords/>
  <dc:description/>
  <cp:lastModifiedBy>dc112</cp:lastModifiedBy>
  <cp:revision>2</cp:revision>
  <dcterms:created xsi:type="dcterms:W3CDTF">2023-11-20T21:02:00Z</dcterms:created>
  <dcterms:modified xsi:type="dcterms:W3CDTF">2023-11-20T21:02:00Z</dcterms:modified>
</cp:coreProperties>
</file>